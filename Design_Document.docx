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14:paraId="47A695B2" w14:textId="2961047B" w:rsidR="00FE3F11" w:rsidRDefault="0094670D">
              <w:pPr>
                <w:pStyle w:val="Publishwithline"/>
              </w:pPr>
              <w:r>
                <w:t>Employee Login Form</w:t>
              </w:r>
            </w:p>
          </w:sdtContent>
        </w:sdt>
        <w:p w14:paraId="5CC9B643" w14:textId="77777777" w:rsidR="00FE3F11" w:rsidRDefault="00FE3F11">
          <w:pPr>
            <w:pStyle w:val="underline"/>
          </w:pPr>
        </w:p>
        <w:p w14:paraId="4162180F" w14:textId="77777777" w:rsidR="00FE3F11" w:rsidRDefault="0094670D">
          <w:pPr>
            <w:pStyle w:val="PadderBetweenControlandBody"/>
          </w:pPr>
        </w:p>
      </w:sdtContent>
    </w:sdt>
    <w:p w14:paraId="6B41CA9E" w14:textId="62B0BD4A" w:rsidR="00FE3F11" w:rsidRDefault="0094670D">
      <w:r>
        <w:rPr>
          <w:noProof/>
        </w:rPr>
        <w:drawing>
          <wp:inline distT="0" distB="0" distL="0" distR="0" wp14:anchorId="0FD4B44C" wp14:editId="78334A27">
            <wp:extent cx="13011150" cy="618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BB4A" w14:textId="00CFE5F2" w:rsidR="0094670D" w:rsidRDefault="0094670D"/>
    <w:sdt>
      <w:sdtPr>
        <w:alias w:val="Post Title"/>
        <w:id w:val="1892156958"/>
        <w:placeholder>
          <w:docPart w:val="563ECE811DB04F83BE1993AA728A67EA"/>
        </w:placeholder>
        <w:dataBinding w:xpath="/ns0:BlogPostInfo/ns0:PostTitle" w:storeItemID="{5F329CAD-B019-4FA6-9FEF-74898909AD20}"/>
        <w:text/>
      </w:sdtPr>
      <w:sdtContent>
        <w:p w14:paraId="7CEE88BF" w14:textId="303AECF0" w:rsidR="0094670D" w:rsidRDefault="0094670D" w:rsidP="0094670D">
          <w:pPr>
            <w:pStyle w:val="Publishwithline"/>
          </w:pPr>
          <w:r>
            <w:t>Employee Login Form</w:t>
          </w:r>
        </w:p>
      </w:sdtContent>
    </w:sdt>
    <w:p w14:paraId="66010DBC" w14:textId="77777777" w:rsidR="0094670D" w:rsidRDefault="0094670D" w:rsidP="0094670D">
      <w:pPr>
        <w:pStyle w:val="underline"/>
      </w:pPr>
    </w:p>
    <w:p w14:paraId="5178C9ED" w14:textId="77777777" w:rsidR="0094670D" w:rsidRDefault="0094670D" w:rsidP="0094670D">
      <w:pPr>
        <w:pStyle w:val="PadderBetweenControlandBody"/>
      </w:pPr>
    </w:p>
    <w:p w14:paraId="21E760C4" w14:textId="2DB58393" w:rsidR="0094670D" w:rsidRDefault="0094670D" w:rsidP="0094670D">
      <w:r>
        <w:rPr>
          <w:noProof/>
        </w:rPr>
        <w:drawing>
          <wp:inline distT="0" distB="0" distL="0" distR="0" wp14:anchorId="65517CD1" wp14:editId="1A369751">
            <wp:extent cx="12763500" cy="561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52325" w14:textId="144045F9" w:rsidR="0094670D" w:rsidRDefault="0094670D"/>
    <w:sectPr w:rsidR="0094670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94670D"/>
    <w:rsid w:val="0094670D"/>
    <w:rsid w:val="00E81720"/>
    <w:rsid w:val="00FE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11FDF"/>
  <w15:docId w15:val="{F72DD7DA-399B-4EB9-8603-3E7193255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ta-IN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  <w:lsdException w:name="Mention" w:semiHidden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.JananeVenkatesh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DFBAA-2E07-461A-9B90-86B3F36A7E8E}"/>
      </w:docPartPr>
      <w:docPartBody>
        <w:p w:rsidR="00000000" w:rsidRDefault="009C4D06">
          <w:r w:rsidRPr="003371DC">
            <w:rPr>
              <w:rStyle w:val="PlaceholderText"/>
            </w:rPr>
            <w:t>[Enter Post Title Here]</w:t>
          </w:r>
        </w:p>
      </w:docPartBody>
    </w:docPart>
    <w:docPart>
      <w:docPartPr>
        <w:name w:val="563ECE811DB04F83BE1993AA728A6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2307F-6472-41A3-AC46-030C633AED1C}"/>
      </w:docPartPr>
      <w:docPartBody>
        <w:p w:rsidR="00000000" w:rsidRDefault="009C4D06" w:rsidP="009C4D06">
          <w:pPr>
            <w:pStyle w:val="563ECE811DB04F83BE1993AA728A67EA"/>
          </w:pPr>
          <w:r w:rsidRPr="003371DC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06"/>
    <w:rsid w:val="009C4D06"/>
    <w:rsid w:val="009E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4D06"/>
    <w:rPr>
      <w:color w:val="808080"/>
    </w:rPr>
  </w:style>
  <w:style w:type="paragraph" w:customStyle="1" w:styleId="563ECE811DB04F83BE1993AA728A67EA">
    <w:name w:val="563ECE811DB04F83BE1993AA728A67EA"/>
    <w:rsid w:val="009C4D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Employee Login Form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Sai.JananeVenkatesh</dc:creator>
  <cp:keywords/>
  <dc:description/>
  <cp:lastModifiedBy>Sai.JananeVenkatesh</cp:lastModifiedBy>
  <cp:revision>1</cp:revision>
  <dcterms:created xsi:type="dcterms:W3CDTF">2018-05-24T17:05:00Z</dcterms:created>
  <dcterms:modified xsi:type="dcterms:W3CDTF">2018-05-24T17:09:00Z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